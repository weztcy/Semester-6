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8CA6E" w14:textId="5DCD31BF" w:rsidR="00E15D96" w:rsidRPr="006A2A16" w:rsidRDefault="00EC6835" w:rsidP="0077315B">
      <w:pPr>
        <w:pStyle w:val="Date"/>
        <w:jc w:val="right"/>
        <w:rPr>
          <w:b/>
          <w:bCs/>
          <w:color w:val="595959" w:themeColor="text1" w:themeTint="A6"/>
        </w:rPr>
      </w:pPr>
      <w:r w:rsidRPr="0077315B">
        <w:rPr>
          <w:b/>
          <w:bCs/>
          <w:color w:val="595959" w:themeColor="text1" w:themeTint="A6"/>
          <w:highlight w:val="yellow"/>
        </w:rPr>
        <w:t>UJIAN AKHIR SEMESTER</w:t>
      </w:r>
    </w:p>
    <w:p w14:paraId="4C54A4F3" w14:textId="37610A53" w:rsidR="00EC6835" w:rsidRPr="006A2A16" w:rsidRDefault="00EC6835" w:rsidP="00EC6835">
      <w:pPr>
        <w:pStyle w:val="Title"/>
        <w:rPr>
          <w:color w:val="595959" w:themeColor="text1" w:themeTint="A6"/>
          <w:sz w:val="28"/>
          <w:szCs w:val="28"/>
        </w:rPr>
      </w:pPr>
      <w:r w:rsidRPr="006A2A16">
        <w:rPr>
          <w:color w:val="595959" w:themeColor="text1" w:themeTint="A6"/>
          <w:sz w:val="28"/>
          <w:szCs w:val="28"/>
        </w:rPr>
        <w:t xml:space="preserve">INSTRUKSI PENGERJAAN </w:t>
      </w:r>
      <w:r w:rsidR="0089642C" w:rsidRPr="006A2A16">
        <w:rPr>
          <w:color w:val="595959" w:themeColor="text1" w:themeTint="A6"/>
          <w:sz w:val="28"/>
          <w:szCs w:val="28"/>
        </w:rPr>
        <w:t>TUGAS AKHIR - METOPEL</w:t>
      </w:r>
      <w:r w:rsidRPr="006A2A16">
        <w:rPr>
          <w:color w:val="595959" w:themeColor="text1" w:themeTint="A6"/>
          <w:sz w:val="28"/>
          <w:szCs w:val="28"/>
        </w:rPr>
        <w:t xml:space="preserve"> </w:t>
      </w:r>
    </w:p>
    <w:p w14:paraId="22DA83CD" w14:textId="7A01DBCE" w:rsidR="00E15D96" w:rsidRPr="006A2A16" w:rsidRDefault="00EC6835" w:rsidP="0077315B">
      <w:pPr>
        <w:pStyle w:val="Title"/>
        <w:tabs>
          <w:tab w:val="left" w:pos="567"/>
        </w:tabs>
        <w:rPr>
          <w:b/>
          <w:bCs/>
          <w:color w:val="595959" w:themeColor="text1" w:themeTint="A6"/>
          <w:sz w:val="36"/>
          <w:szCs w:val="36"/>
        </w:rPr>
      </w:pPr>
      <w:r w:rsidRPr="006A2A16">
        <w:rPr>
          <w:b/>
          <w:bCs/>
          <w:color w:val="595959" w:themeColor="text1" w:themeTint="A6"/>
          <w:sz w:val="36"/>
          <w:szCs w:val="36"/>
        </w:rPr>
        <w:t>PENYUSUNAN DRAFT PROPOSAL PENELITIAN</w:t>
      </w:r>
    </w:p>
    <w:p w14:paraId="33FF1EE6" w14:textId="3A090D30" w:rsidR="00E15D96" w:rsidRPr="006A2A16" w:rsidRDefault="00EC6835">
      <w:pPr>
        <w:pStyle w:val="Heading1"/>
        <w:rPr>
          <w:b/>
          <w:bCs/>
          <w:color w:val="595959" w:themeColor="text1" w:themeTint="A6"/>
        </w:rPr>
      </w:pPr>
      <w:r w:rsidRPr="006A2A16">
        <w:rPr>
          <w:b/>
          <w:bCs/>
          <w:color w:val="595959" w:themeColor="text1" w:themeTint="A6"/>
        </w:rPr>
        <w:t>TOPIK dan judul</w:t>
      </w:r>
    </w:p>
    <w:p w14:paraId="75EF48B8" w14:textId="4EF345A3" w:rsidR="00E15D96" w:rsidRPr="006A2A16" w:rsidRDefault="00EC6835" w:rsidP="00EC6835">
      <w:pPr>
        <w:rPr>
          <w:color w:val="595959" w:themeColor="text1" w:themeTint="A6"/>
        </w:rPr>
      </w:pPr>
      <w:r w:rsidRPr="006A2A16">
        <w:rPr>
          <w:color w:val="595959" w:themeColor="text1" w:themeTint="A6"/>
        </w:rPr>
        <w:t xml:space="preserve">Topik penelitian diwajibkan relevan dengan bidang komputasi dengan judul proposal yang sangat related dengan bidang kajian di program studi Anda saat ini. </w:t>
      </w:r>
    </w:p>
    <w:p w14:paraId="77C5A012" w14:textId="60765D36" w:rsidR="00E15D96" w:rsidRPr="006A2A16" w:rsidRDefault="000B15C3">
      <w:pPr>
        <w:pStyle w:val="Heading1"/>
        <w:rPr>
          <w:b/>
          <w:bCs/>
          <w:color w:val="595959" w:themeColor="text1" w:themeTint="A6"/>
        </w:rPr>
      </w:pPr>
      <w:r w:rsidRPr="006A2A16">
        <w:rPr>
          <w:b/>
          <w:bCs/>
          <w:color w:val="595959" w:themeColor="text1" w:themeTint="A6"/>
        </w:rPr>
        <w:t>Format dan layout</w:t>
      </w:r>
    </w:p>
    <w:p w14:paraId="121E3C9B" w14:textId="20669691" w:rsidR="00E15D96" w:rsidRPr="006A2A16" w:rsidRDefault="000B15C3" w:rsidP="000B15C3">
      <w:pPr>
        <w:rPr>
          <w:color w:val="595959" w:themeColor="text1" w:themeTint="A6"/>
        </w:rPr>
      </w:pPr>
      <w:r w:rsidRPr="006A2A16">
        <w:rPr>
          <w:color w:val="595959" w:themeColor="text1" w:themeTint="A6"/>
        </w:rPr>
        <w:t>Struktur penulisan kurang lebih menyerupai template yang diberikan dengan format dan layout setting sebagai berikut:</w:t>
      </w:r>
    </w:p>
    <w:p w14:paraId="688D2099" w14:textId="19F752FE" w:rsidR="000B15C3" w:rsidRPr="006A2A16" w:rsidRDefault="000B15C3" w:rsidP="000B15C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6A2A16">
        <w:rPr>
          <w:color w:val="595959" w:themeColor="text1" w:themeTint="A6"/>
        </w:rPr>
        <w:t xml:space="preserve">Ukuran halaman : </w:t>
      </w:r>
      <w:r w:rsidRPr="006A2A16">
        <w:rPr>
          <w:color w:val="595959" w:themeColor="text1" w:themeTint="A6"/>
        </w:rPr>
        <w:tab/>
        <w:t>A4 dengan margin top-bottom-left-right : 4-3-4-3</w:t>
      </w:r>
    </w:p>
    <w:p w14:paraId="0A545C5A" w14:textId="5B7B0839" w:rsidR="000B15C3" w:rsidRPr="006A2A16" w:rsidRDefault="000B15C3" w:rsidP="000B15C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6A2A16">
        <w:rPr>
          <w:color w:val="595959" w:themeColor="text1" w:themeTint="A6"/>
        </w:rPr>
        <w:t xml:space="preserve">Line spacing: </w:t>
      </w:r>
      <w:r w:rsidRPr="006A2A16">
        <w:rPr>
          <w:color w:val="595959" w:themeColor="text1" w:themeTint="A6"/>
        </w:rPr>
        <w:tab/>
        <w:t>1.5</w:t>
      </w:r>
    </w:p>
    <w:p w14:paraId="3F482D6A" w14:textId="309E9565" w:rsidR="000B15C3" w:rsidRPr="006A2A16" w:rsidRDefault="000B15C3" w:rsidP="000B15C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6A2A16">
        <w:rPr>
          <w:color w:val="595959" w:themeColor="text1" w:themeTint="A6"/>
        </w:rPr>
        <w:t xml:space="preserve">Font: </w:t>
      </w:r>
      <w:r w:rsidRPr="006A2A16">
        <w:rPr>
          <w:color w:val="595959" w:themeColor="text1" w:themeTint="A6"/>
        </w:rPr>
        <w:tab/>
      </w:r>
      <w:r w:rsidRPr="006A2A16">
        <w:rPr>
          <w:color w:val="595959" w:themeColor="text1" w:themeTint="A6"/>
        </w:rPr>
        <w:tab/>
        <w:t>TimesNewRoman 12</w:t>
      </w:r>
    </w:p>
    <w:p w14:paraId="6B564223" w14:textId="4ED60BC6" w:rsidR="000B15C3" w:rsidRPr="006A2A16" w:rsidRDefault="000B15C3" w:rsidP="000B15C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6A2A16">
        <w:rPr>
          <w:color w:val="595959" w:themeColor="text1" w:themeTint="A6"/>
        </w:rPr>
        <w:t xml:space="preserve">Format file: </w:t>
      </w:r>
      <w:r w:rsidRPr="006A2A16">
        <w:rPr>
          <w:color w:val="595959" w:themeColor="text1" w:themeTint="A6"/>
        </w:rPr>
        <w:tab/>
        <w:t>*.DOCX</w:t>
      </w:r>
    </w:p>
    <w:p w14:paraId="4891EF0B" w14:textId="6FBBF0F6" w:rsidR="0089642C" w:rsidRPr="006A2A16" w:rsidRDefault="000B15C3" w:rsidP="008F35F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6A2A16">
        <w:rPr>
          <w:color w:val="595959" w:themeColor="text1" w:themeTint="A6"/>
        </w:rPr>
        <w:t xml:space="preserve">Citation style: </w:t>
      </w:r>
      <w:r w:rsidRPr="006A2A16">
        <w:rPr>
          <w:color w:val="595959" w:themeColor="text1" w:themeTint="A6"/>
        </w:rPr>
        <w:tab/>
        <w:t>IEEE</w:t>
      </w:r>
    </w:p>
    <w:p w14:paraId="2690B837" w14:textId="3316688E" w:rsidR="008F35F3" w:rsidRPr="006A2A16" w:rsidRDefault="008F35F3" w:rsidP="008F35F3">
      <w:pPr>
        <w:pStyle w:val="Heading1"/>
        <w:rPr>
          <w:b/>
          <w:bCs/>
          <w:color w:val="595959" w:themeColor="text1" w:themeTint="A6"/>
        </w:rPr>
      </w:pPr>
      <w:r w:rsidRPr="006A2A16">
        <w:rPr>
          <w:b/>
          <w:bCs/>
          <w:color w:val="595959" w:themeColor="text1" w:themeTint="A6"/>
        </w:rPr>
        <w:t>Submission</w:t>
      </w:r>
    </w:p>
    <w:p w14:paraId="43BDCF51" w14:textId="279818C7" w:rsidR="008F35F3" w:rsidRPr="006A2A16" w:rsidRDefault="008F35F3" w:rsidP="008F35F3">
      <w:pPr>
        <w:pStyle w:val="Heading2"/>
        <w:numPr>
          <w:ilvl w:val="0"/>
          <w:numId w:val="0"/>
        </w:numPr>
        <w:ind w:left="360"/>
        <w:rPr>
          <w:color w:val="595959" w:themeColor="text1" w:themeTint="A6"/>
        </w:rPr>
      </w:pPr>
      <w:r w:rsidRPr="006A2A16">
        <w:rPr>
          <w:color w:val="595959" w:themeColor="text1" w:themeTint="A6"/>
        </w:rPr>
        <w:t>Pengumpulan dokumen proposal dilakukan secara online melalui</w:t>
      </w:r>
      <w:r w:rsidRPr="006A2A16">
        <w:rPr>
          <w:b/>
          <w:bCs/>
          <w:color w:val="595959" w:themeColor="text1" w:themeTint="A6"/>
        </w:rPr>
        <w:t xml:space="preserve"> LMS-KULINO pada sesi terakhir di activity ASSIGNMENT - PROPOSAL PENELITIAN</w:t>
      </w:r>
      <w:r w:rsidRPr="006A2A16">
        <w:rPr>
          <w:color w:val="595959" w:themeColor="text1" w:themeTint="A6"/>
        </w:rPr>
        <w:t xml:space="preserve">. </w:t>
      </w:r>
      <w:r w:rsidR="0077315B">
        <w:rPr>
          <w:color w:val="595959" w:themeColor="text1" w:themeTint="A6"/>
        </w:rPr>
        <w:t xml:space="preserve">Tandatangan Berita Acara dapat dilakukan di sekretariat fakultas (senin-jumat jam 10.00-13.00). </w:t>
      </w:r>
      <w:r w:rsidRPr="006A2A16">
        <w:rPr>
          <w:color w:val="595959" w:themeColor="text1" w:themeTint="A6"/>
        </w:rPr>
        <w:t xml:space="preserve">Submission </w:t>
      </w:r>
      <w:r w:rsidR="0077315B">
        <w:rPr>
          <w:color w:val="595959" w:themeColor="text1" w:themeTint="A6"/>
        </w:rPr>
        <w:t xml:space="preserve">dan tanda tangan Berita Acara </w:t>
      </w:r>
      <w:r w:rsidRPr="006A2A16">
        <w:rPr>
          <w:color w:val="595959" w:themeColor="text1" w:themeTint="A6"/>
        </w:rPr>
        <w:t>maksimal dilakukan pada tanggal 22 Juli 2024 sebelum pukul 12:00 siang hari</w:t>
      </w:r>
      <w:r w:rsidR="0089642C" w:rsidRPr="006A2A16">
        <w:rPr>
          <w:color w:val="595959" w:themeColor="text1" w:themeTint="A6"/>
        </w:rPr>
        <w:t>.</w:t>
      </w:r>
    </w:p>
    <w:p w14:paraId="4F7903A0" w14:textId="1338E862" w:rsidR="0089642C" w:rsidRPr="006A2A16" w:rsidRDefault="0089642C" w:rsidP="0089642C">
      <w:pPr>
        <w:pStyle w:val="Heading1"/>
        <w:rPr>
          <w:b/>
          <w:bCs/>
          <w:color w:val="595959" w:themeColor="text1" w:themeTint="A6"/>
        </w:rPr>
      </w:pPr>
      <w:r w:rsidRPr="006A2A16">
        <w:rPr>
          <w:b/>
          <w:bCs/>
          <w:color w:val="595959" w:themeColor="text1" w:themeTint="A6"/>
        </w:rPr>
        <w:t>KRITERIA PENILAIAN</w:t>
      </w:r>
    </w:p>
    <w:p w14:paraId="399C3991" w14:textId="4DC00DB7" w:rsidR="0089642C" w:rsidRPr="006A2A16" w:rsidRDefault="0089642C" w:rsidP="0089642C">
      <w:pPr>
        <w:pStyle w:val="Heading2"/>
        <w:numPr>
          <w:ilvl w:val="0"/>
          <w:numId w:val="0"/>
        </w:numPr>
        <w:ind w:left="360"/>
        <w:rPr>
          <w:color w:val="595959" w:themeColor="text1" w:themeTint="A6"/>
        </w:rPr>
      </w:pPr>
      <w:r w:rsidRPr="006A2A16">
        <w:rPr>
          <w:color w:val="595959" w:themeColor="text1" w:themeTint="A6"/>
        </w:rPr>
        <w:t>Penilaian dilakukan dengan mempertimbangkan aspek berikut ini:</w:t>
      </w:r>
    </w:p>
    <w:p w14:paraId="08F43293" w14:textId="3DE6F806" w:rsidR="0089642C" w:rsidRPr="006A2A16" w:rsidRDefault="0089642C" w:rsidP="0089642C">
      <w:pPr>
        <w:pStyle w:val="Heading2"/>
        <w:numPr>
          <w:ilvl w:val="0"/>
          <w:numId w:val="0"/>
        </w:numPr>
        <w:ind w:left="360"/>
        <w:rPr>
          <w:color w:val="595959" w:themeColor="text1" w:themeTint="A6"/>
        </w:rPr>
      </w:pPr>
      <w:r w:rsidRPr="006A2A16">
        <w:rPr>
          <w:color w:val="595959" w:themeColor="text1" w:themeTint="A6"/>
        </w:rPr>
        <w:t>Originalitas karya:</w:t>
      </w:r>
      <w:r w:rsidRPr="006A2A16">
        <w:rPr>
          <w:color w:val="595959" w:themeColor="text1" w:themeTint="A6"/>
        </w:rPr>
        <w:tab/>
        <w:t>Mutlak syarat penilaian</w:t>
      </w:r>
    </w:p>
    <w:p w14:paraId="2116E854" w14:textId="585AB687" w:rsidR="0089642C" w:rsidRPr="006A2A16" w:rsidRDefault="00EC72B1" w:rsidP="006A2A16">
      <w:pPr>
        <w:pStyle w:val="Heading2"/>
        <w:numPr>
          <w:ilvl w:val="0"/>
          <w:numId w:val="0"/>
        </w:numPr>
        <w:tabs>
          <w:tab w:val="left" w:pos="2086"/>
        </w:tabs>
        <w:ind w:left="392"/>
        <w:rPr>
          <w:color w:val="595959" w:themeColor="text1" w:themeTint="A6"/>
        </w:rPr>
      </w:pPr>
      <w:r w:rsidRPr="006A2A16">
        <w:rPr>
          <w:color w:val="595959" w:themeColor="text1" w:themeTint="A6"/>
        </w:rPr>
        <w:t>Konten:</w:t>
      </w:r>
      <w:r w:rsidRPr="006A2A16">
        <w:rPr>
          <w:color w:val="595959" w:themeColor="text1" w:themeTint="A6"/>
        </w:rPr>
        <w:tab/>
      </w:r>
      <w:r w:rsidRPr="006A2A16">
        <w:rPr>
          <w:color w:val="595959" w:themeColor="text1" w:themeTint="A6"/>
        </w:rPr>
        <w:tab/>
        <w:t xml:space="preserve">Topik, latar belakang, perumusan masalah dan tujuan penelitian, </w:t>
      </w:r>
    </w:p>
    <w:p w14:paraId="7C761377" w14:textId="1F61475C" w:rsidR="00EC72B1" w:rsidRPr="006A2A16" w:rsidRDefault="00EC72B1" w:rsidP="006A2A16">
      <w:pPr>
        <w:pStyle w:val="Heading2"/>
        <w:numPr>
          <w:ilvl w:val="0"/>
          <w:numId w:val="0"/>
        </w:numPr>
        <w:tabs>
          <w:tab w:val="left" w:pos="2086"/>
        </w:tabs>
        <w:ind w:left="360"/>
        <w:rPr>
          <w:color w:val="595959" w:themeColor="text1" w:themeTint="A6"/>
        </w:rPr>
      </w:pPr>
      <w:r w:rsidRPr="006A2A16">
        <w:rPr>
          <w:color w:val="595959" w:themeColor="text1" w:themeTint="A6"/>
        </w:rPr>
        <w:tab/>
      </w:r>
      <w:r w:rsidR="006A2A16" w:rsidRPr="006A2A16">
        <w:rPr>
          <w:color w:val="595959" w:themeColor="text1" w:themeTint="A6"/>
        </w:rPr>
        <w:tab/>
      </w:r>
      <w:r w:rsidRPr="006A2A16">
        <w:rPr>
          <w:color w:val="595959" w:themeColor="text1" w:themeTint="A6"/>
        </w:rPr>
        <w:t>kajian riset terkait, landasan teori, dan tahapan/metode penelitian.</w:t>
      </w:r>
    </w:p>
    <w:p w14:paraId="6A807848" w14:textId="71FB62A5" w:rsidR="006A2A16" w:rsidRPr="006A2A16" w:rsidRDefault="00EC72B1" w:rsidP="006A2A16">
      <w:pPr>
        <w:pStyle w:val="Heading2"/>
        <w:numPr>
          <w:ilvl w:val="0"/>
          <w:numId w:val="0"/>
        </w:numPr>
        <w:tabs>
          <w:tab w:val="left" w:pos="2086"/>
        </w:tabs>
        <w:ind w:left="360"/>
        <w:rPr>
          <w:color w:val="595959" w:themeColor="text1" w:themeTint="A6"/>
        </w:rPr>
      </w:pPr>
      <w:r w:rsidRPr="006A2A16">
        <w:rPr>
          <w:color w:val="595959" w:themeColor="text1" w:themeTint="A6"/>
        </w:rPr>
        <w:t>Redaksional:</w:t>
      </w:r>
      <w:r w:rsidRPr="006A2A16">
        <w:rPr>
          <w:color w:val="595959" w:themeColor="text1" w:themeTint="A6"/>
        </w:rPr>
        <w:tab/>
      </w:r>
      <w:r w:rsidR="006A2A16" w:rsidRPr="006A2A16">
        <w:rPr>
          <w:color w:val="595959" w:themeColor="text1" w:themeTint="A6"/>
        </w:rPr>
        <w:tab/>
      </w:r>
      <w:r w:rsidRPr="006A2A16">
        <w:rPr>
          <w:color w:val="595959" w:themeColor="text1" w:themeTint="A6"/>
        </w:rPr>
        <w:t xml:space="preserve">Tanda baca, capital/lower case, struktur kalimat, kohesivitas </w:t>
      </w:r>
    </w:p>
    <w:p w14:paraId="77ACCC35" w14:textId="43007980" w:rsidR="006A2A16" w:rsidRPr="006A2A16" w:rsidRDefault="006A2A16" w:rsidP="006A2A16">
      <w:pPr>
        <w:pStyle w:val="Heading2"/>
        <w:numPr>
          <w:ilvl w:val="0"/>
          <w:numId w:val="0"/>
        </w:numPr>
        <w:tabs>
          <w:tab w:val="left" w:pos="2086"/>
        </w:tabs>
        <w:ind w:left="360"/>
        <w:rPr>
          <w:color w:val="595959" w:themeColor="text1" w:themeTint="A6"/>
        </w:rPr>
      </w:pPr>
      <w:r w:rsidRPr="006A2A16">
        <w:rPr>
          <w:color w:val="595959" w:themeColor="text1" w:themeTint="A6"/>
        </w:rPr>
        <w:tab/>
      </w:r>
      <w:r w:rsidRPr="006A2A16">
        <w:rPr>
          <w:color w:val="595959" w:themeColor="text1" w:themeTint="A6"/>
        </w:rPr>
        <w:tab/>
        <w:t xml:space="preserve"> </w:t>
      </w:r>
      <w:r w:rsidR="00EC72B1" w:rsidRPr="006A2A16">
        <w:rPr>
          <w:color w:val="595959" w:themeColor="text1" w:themeTint="A6"/>
        </w:rPr>
        <w:t xml:space="preserve">(keterkaitan antar kalimat dalam dan antar paragraph), </w:t>
      </w:r>
      <w:r w:rsidRPr="006A2A16">
        <w:rPr>
          <w:color w:val="595959" w:themeColor="text1" w:themeTint="A6"/>
        </w:rPr>
        <w:t xml:space="preserve">format dan </w:t>
      </w:r>
    </w:p>
    <w:p w14:paraId="3241C2A3" w14:textId="04420B5B" w:rsidR="00EC72B1" w:rsidRPr="006A2A16" w:rsidRDefault="006A2A16" w:rsidP="006A2A16">
      <w:pPr>
        <w:pStyle w:val="Heading2"/>
        <w:numPr>
          <w:ilvl w:val="0"/>
          <w:numId w:val="0"/>
        </w:numPr>
        <w:tabs>
          <w:tab w:val="left" w:pos="2086"/>
        </w:tabs>
        <w:ind w:left="360"/>
        <w:rPr>
          <w:color w:val="595959" w:themeColor="text1" w:themeTint="A6"/>
        </w:rPr>
      </w:pPr>
      <w:r w:rsidRPr="006A2A16">
        <w:rPr>
          <w:color w:val="595959" w:themeColor="text1" w:themeTint="A6"/>
        </w:rPr>
        <w:tab/>
      </w:r>
      <w:r w:rsidRPr="006A2A16">
        <w:rPr>
          <w:color w:val="595959" w:themeColor="text1" w:themeTint="A6"/>
        </w:rPr>
        <w:tab/>
        <w:t>layout sesuai ketentuan.</w:t>
      </w:r>
    </w:p>
    <w:p w14:paraId="47CCA4C8" w14:textId="77777777" w:rsidR="006A2A16" w:rsidRPr="006A2A16" w:rsidRDefault="006A2A16" w:rsidP="006A2A16">
      <w:pPr>
        <w:pStyle w:val="Heading2"/>
        <w:numPr>
          <w:ilvl w:val="0"/>
          <w:numId w:val="0"/>
        </w:numPr>
        <w:tabs>
          <w:tab w:val="left" w:pos="2086"/>
        </w:tabs>
        <w:ind w:left="360"/>
        <w:rPr>
          <w:color w:val="595959" w:themeColor="text1" w:themeTint="A6"/>
        </w:rPr>
      </w:pPr>
      <w:r w:rsidRPr="006A2A16">
        <w:rPr>
          <w:color w:val="595959" w:themeColor="text1" w:themeTint="A6"/>
        </w:rPr>
        <w:t>Referensi:</w:t>
      </w:r>
      <w:r w:rsidRPr="006A2A16">
        <w:rPr>
          <w:color w:val="595959" w:themeColor="text1" w:themeTint="A6"/>
        </w:rPr>
        <w:tab/>
      </w:r>
      <w:r w:rsidRPr="006A2A16">
        <w:rPr>
          <w:color w:val="595959" w:themeColor="text1" w:themeTint="A6"/>
        </w:rPr>
        <w:tab/>
        <w:t xml:space="preserve">Kualitas, kemutakhiran, kesesuaian, dan pengelolaan referensi </w:t>
      </w:r>
    </w:p>
    <w:p w14:paraId="49FDE1C6" w14:textId="74BA4C17" w:rsidR="006A2A16" w:rsidRPr="006A2A16" w:rsidRDefault="006A2A16" w:rsidP="006A2A16">
      <w:pPr>
        <w:pStyle w:val="Heading2"/>
        <w:numPr>
          <w:ilvl w:val="0"/>
          <w:numId w:val="0"/>
        </w:numPr>
        <w:tabs>
          <w:tab w:val="left" w:pos="2086"/>
        </w:tabs>
        <w:ind w:left="360"/>
        <w:rPr>
          <w:color w:val="595959" w:themeColor="text1" w:themeTint="A6"/>
        </w:rPr>
      </w:pPr>
      <w:r w:rsidRPr="006A2A16">
        <w:rPr>
          <w:color w:val="595959" w:themeColor="text1" w:themeTint="A6"/>
        </w:rPr>
        <w:tab/>
      </w:r>
      <w:r w:rsidRPr="006A2A16">
        <w:rPr>
          <w:color w:val="595959" w:themeColor="text1" w:themeTint="A6"/>
        </w:rPr>
        <w:tab/>
        <w:t>dalam daftar pustaka</w:t>
      </w:r>
    </w:p>
    <w:p w14:paraId="2BFB7147" w14:textId="77777777" w:rsidR="000B15C3" w:rsidRPr="006A2A16" w:rsidRDefault="000B15C3" w:rsidP="000B15C3">
      <w:pPr>
        <w:rPr>
          <w:color w:val="595959" w:themeColor="text1" w:themeTint="A6"/>
        </w:rPr>
      </w:pPr>
    </w:p>
    <w:sectPr w:rsidR="000B15C3" w:rsidRPr="006A2A16" w:rsidSect="0077315B">
      <w:footerReference w:type="default" r:id="rId7"/>
      <w:pgSz w:w="12240" w:h="15840"/>
      <w:pgMar w:top="656" w:right="1084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4969A" w14:textId="77777777" w:rsidR="00C176F6" w:rsidRDefault="00C176F6">
      <w:pPr>
        <w:spacing w:after="0" w:line="240" w:lineRule="auto"/>
      </w:pPr>
      <w:r>
        <w:separator/>
      </w:r>
    </w:p>
    <w:p w14:paraId="33025CE0" w14:textId="77777777" w:rsidR="00C176F6" w:rsidRDefault="00C176F6"/>
  </w:endnote>
  <w:endnote w:type="continuationSeparator" w:id="0">
    <w:p w14:paraId="4B894273" w14:textId="77777777" w:rsidR="00C176F6" w:rsidRDefault="00C176F6">
      <w:pPr>
        <w:spacing w:after="0" w:line="240" w:lineRule="auto"/>
      </w:pPr>
      <w:r>
        <w:continuationSeparator/>
      </w:r>
    </w:p>
    <w:p w14:paraId="6BC7062C" w14:textId="77777777" w:rsidR="00C176F6" w:rsidRDefault="00C176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7C47" w14:textId="77777777" w:rsidR="00E15D96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9C8BF" w14:textId="77777777" w:rsidR="00C176F6" w:rsidRDefault="00C176F6">
      <w:pPr>
        <w:spacing w:after="0" w:line="240" w:lineRule="auto"/>
      </w:pPr>
      <w:r>
        <w:separator/>
      </w:r>
    </w:p>
    <w:p w14:paraId="40A6FA43" w14:textId="77777777" w:rsidR="00C176F6" w:rsidRDefault="00C176F6"/>
  </w:footnote>
  <w:footnote w:type="continuationSeparator" w:id="0">
    <w:p w14:paraId="69D47545" w14:textId="77777777" w:rsidR="00C176F6" w:rsidRDefault="00C176F6">
      <w:pPr>
        <w:spacing w:after="0" w:line="240" w:lineRule="auto"/>
      </w:pPr>
      <w:r>
        <w:continuationSeparator/>
      </w:r>
    </w:p>
    <w:p w14:paraId="16A3C098" w14:textId="77777777" w:rsidR="00C176F6" w:rsidRDefault="00C176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C1836"/>
    <w:multiLevelType w:val="hybridMultilevel"/>
    <w:tmpl w:val="07163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504724"/>
    <w:multiLevelType w:val="hybridMultilevel"/>
    <w:tmpl w:val="DCC05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397678932">
    <w:abstractNumId w:val="2"/>
  </w:num>
  <w:num w:numId="2" w16cid:durableId="1477991787">
    <w:abstractNumId w:val="0"/>
  </w:num>
  <w:num w:numId="3" w16cid:durableId="2072999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35"/>
    <w:rsid w:val="000B15C3"/>
    <w:rsid w:val="006A2A16"/>
    <w:rsid w:val="0077315B"/>
    <w:rsid w:val="0089642C"/>
    <w:rsid w:val="008F35F3"/>
    <w:rsid w:val="00C176F6"/>
    <w:rsid w:val="00D812DF"/>
    <w:rsid w:val="00E15D96"/>
    <w:rsid w:val="00EC6835"/>
    <w:rsid w:val="00EC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2884"/>
  <w15:chartTrackingRefBased/>
  <w15:docId w15:val="{0F0693CB-AC2A-AE43-B57E-648DED00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B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ffandy/Library/Containers/com.microsoft.Word/Data/Library/Application%20Support/Microsoft/Office/16.0/DTS/en-ID%7b602D69F6-A0CE-1648-890A-6FE0265BDCF9%7d/%7b166EF448-7246-094B-BBE6-C772FDA2C71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Affandy Affandy</dc:creator>
  <cp:keywords/>
  <dc:description/>
  <cp:lastModifiedBy>Affandy</cp:lastModifiedBy>
  <cp:revision>3</cp:revision>
  <dcterms:created xsi:type="dcterms:W3CDTF">2024-07-12T04:44:00Z</dcterms:created>
  <dcterms:modified xsi:type="dcterms:W3CDTF">2024-07-12T07:30:00Z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